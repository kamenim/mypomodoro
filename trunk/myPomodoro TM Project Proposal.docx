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8BE" w:rsidRDefault="008C01E3">
      <w:r>
        <w:rPr>
          <w:noProof/>
          <w:szCs w:val="20"/>
        </w:rPr>
        <w:drawing>
          <wp:anchor distT="0" distB="0" distL="114300" distR="114300" simplePos="0" relativeHeight="251643392" behindDoc="1" locked="0" layoutInCell="1" allowOverlap="1">
            <wp:simplePos x="0" y="0"/>
            <wp:positionH relativeFrom="column">
              <wp:posOffset>-1209675</wp:posOffset>
            </wp:positionH>
            <wp:positionV relativeFrom="paragraph">
              <wp:posOffset>-895350</wp:posOffset>
            </wp:positionV>
            <wp:extent cx="7858125" cy="10172700"/>
            <wp:effectExtent l="19050" t="0" r="9525" b="0"/>
            <wp:wrapNone/>
            <wp:docPr id="5" name="Picture 5" descr="edgy_smudge_propo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gy_smudge_proposal"/>
                    <pic:cNvPicPr>
                      <a:picLocks noChangeAspect="1" noChangeArrowheads="1"/>
                    </pic:cNvPicPr>
                  </pic:nvPicPr>
                  <pic:blipFill>
                    <a:blip r:embed="rId5" cstate="print"/>
                    <a:srcRect/>
                    <a:stretch>
                      <a:fillRect/>
                    </a:stretch>
                  </pic:blipFill>
                  <pic:spPr bwMode="auto">
                    <a:xfrm>
                      <a:off x="0" y="0"/>
                      <a:ext cx="7858125" cy="10172700"/>
                    </a:xfrm>
                    <a:prstGeom prst="rect">
                      <a:avLst/>
                    </a:prstGeom>
                    <a:noFill/>
                    <a:ln w="9525">
                      <a:noFill/>
                      <a:miter lim="800000"/>
                      <a:headEnd/>
                      <a:tailEnd/>
                    </a:ln>
                  </pic:spPr>
                </pic:pic>
              </a:graphicData>
            </a:graphic>
          </wp:anchor>
        </w:drawing>
      </w:r>
    </w:p>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8C01E3" w:rsidP="00E07515">
      <w:pPr>
        <w:jc w:val="center"/>
      </w:pPr>
      <w:r>
        <w:rPr>
          <w:noProof/>
        </w:rPr>
        <w:drawing>
          <wp:anchor distT="0" distB="0" distL="114300" distR="114300" simplePos="0" relativeHeight="251677184" behindDoc="1" locked="0" layoutInCell="1" allowOverlap="1">
            <wp:simplePos x="0" y="0"/>
            <wp:positionH relativeFrom="margin">
              <wp:posOffset>1943100</wp:posOffset>
            </wp:positionH>
            <wp:positionV relativeFrom="margin">
              <wp:posOffset>2230120</wp:posOffset>
            </wp:positionV>
            <wp:extent cx="1600200" cy="1658620"/>
            <wp:effectExtent l="0" t="0" r="0" b="0"/>
            <wp:wrapSquare wrapText="bothSides"/>
            <wp:docPr id="98" name="Picture 98" descr="pomodo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pomodoro"/>
                    <pic:cNvPicPr>
                      <a:picLocks noChangeAspect="1" noChangeArrowheads="1"/>
                    </pic:cNvPicPr>
                  </pic:nvPicPr>
                  <pic:blipFill>
                    <a:blip r:embed="rId6" cstate="print"/>
                    <a:srcRect/>
                    <a:stretch>
                      <a:fillRect/>
                    </a:stretch>
                  </pic:blipFill>
                  <pic:spPr bwMode="auto">
                    <a:xfrm>
                      <a:off x="0" y="0"/>
                      <a:ext cx="1600200" cy="1658620"/>
                    </a:xfrm>
                    <a:prstGeom prst="rect">
                      <a:avLst/>
                    </a:prstGeom>
                    <a:noFill/>
                    <a:ln w="9525">
                      <a:noFill/>
                      <a:miter lim="800000"/>
                      <a:headEnd/>
                      <a:tailEnd/>
                    </a:ln>
                  </pic:spPr>
                </pic:pic>
              </a:graphicData>
            </a:graphic>
          </wp:anchor>
        </w:drawing>
      </w:r>
    </w:p>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A54480">
      <w:r w:rsidRPr="00A54480">
        <w:rPr>
          <w:szCs w:val="20"/>
        </w:rPr>
        <w:pict>
          <v:shapetype id="_x0000_t202" coordsize="21600,21600" o:spt="202" path="m,l,21600r21600,l21600,xe">
            <v:stroke joinstyle="miter"/>
            <v:path gradientshapeok="t" o:connecttype="rect"/>
          </v:shapetype>
          <v:shape id="_x0000_s1034" type="#_x0000_t202" style="position:absolute;margin-left:-31.95pt;margin-top:2.65pt;width:495pt;height:1in;z-index:251646464" filled="f" stroked="f">
            <v:textbox style="mso-next-textbox:#_x0000_s1034">
              <w:txbxContent>
                <w:p w:rsidR="000B4416" w:rsidRDefault="000B4416" w:rsidP="00E92A47">
                  <w:pPr>
                    <w:pStyle w:val="ProposalTitleHere"/>
                  </w:pPr>
                  <w:r>
                    <w:t>myPomodoro</w:t>
                  </w:r>
                </w:p>
                <w:p w:rsidR="006728BE" w:rsidRPr="00FF0343" w:rsidRDefault="00E07515" w:rsidP="00E92A47">
                  <w:pPr>
                    <w:pStyle w:val="ProposalTitleHere"/>
                  </w:pPr>
                  <w:r>
                    <w:t>Time Management Software</w:t>
                  </w:r>
                </w:p>
                <w:p w:rsidR="006728BE" w:rsidRPr="00FF0343" w:rsidRDefault="006728BE" w:rsidP="00E92A47">
                  <w:pPr>
                    <w:pStyle w:val="AProposalTo"/>
                  </w:pPr>
                  <w:r w:rsidRPr="00FF0343">
                    <w:t>A Proposal To:</w:t>
                  </w:r>
                </w:p>
                <w:p w:rsidR="006728BE" w:rsidRPr="00B41E3F" w:rsidRDefault="006728BE" w:rsidP="006728BE">
                  <w:pPr>
                    <w:jc w:val="center"/>
                    <w:rPr>
                      <w:rFonts w:ascii="Helvetica" w:hAnsi="Helvetica"/>
                      <w:b/>
                      <w:color w:val="FF3E00"/>
                      <w:sz w:val="72"/>
                    </w:rPr>
                  </w:pPr>
                </w:p>
              </w:txbxContent>
            </v:textbox>
          </v:shape>
        </w:pict>
      </w:r>
    </w:p>
    <w:p w:rsidR="006728BE" w:rsidRDefault="006728BE"/>
    <w:p w:rsidR="006728BE" w:rsidRDefault="006728BE"/>
    <w:p w:rsidR="006728BE" w:rsidRDefault="006728BE"/>
    <w:p w:rsidR="006728BE" w:rsidRDefault="006728BE"/>
    <w:p w:rsidR="006728BE" w:rsidRDefault="006728BE"/>
    <w:p w:rsidR="006728BE" w:rsidRDefault="00A54480">
      <w:r w:rsidRPr="00A54480">
        <w:rPr>
          <w:szCs w:val="20"/>
        </w:rPr>
        <w:pict>
          <v:shape id="_x0000_s1039" type="#_x0000_t202" style="position:absolute;margin-left:-31.95pt;margin-top:9.85pt;width:495pt;height:89.35pt;z-index:251649536" filled="f" stroked="f">
            <v:textbox style="mso-next-textbox:#_x0000_s1039">
              <w:txbxContent>
                <w:p w:rsidR="00C23BE4" w:rsidRDefault="00C23BE4" w:rsidP="00E92A47">
                  <w:pPr>
                    <w:pStyle w:val="EnterClient"/>
                  </w:pPr>
                  <w:r>
                    <w:t>For</w:t>
                  </w:r>
                </w:p>
                <w:p w:rsidR="006728BE" w:rsidRDefault="00E07515" w:rsidP="00E92A47">
                  <w:pPr>
                    <w:pStyle w:val="EnterClient"/>
                  </w:pPr>
                  <w:r>
                    <w:t>Rick Price</w:t>
                  </w:r>
                </w:p>
              </w:txbxContent>
            </v:textbox>
          </v:shape>
        </w:pict>
      </w:r>
    </w:p>
    <w:p w:rsidR="006728BE" w:rsidRDefault="006728BE"/>
    <w:p w:rsidR="006728BE" w:rsidRDefault="008C01E3">
      <w:r>
        <w:rPr>
          <w:noProof/>
          <w:szCs w:val="20"/>
        </w:rPr>
        <w:drawing>
          <wp:anchor distT="0" distB="0" distL="114300" distR="114300" simplePos="0" relativeHeight="251642368" behindDoc="1" locked="0" layoutInCell="1" allowOverlap="1">
            <wp:simplePos x="0" y="0"/>
            <wp:positionH relativeFrom="column">
              <wp:posOffset>0</wp:posOffset>
            </wp:positionH>
            <wp:positionV relativeFrom="paragraph">
              <wp:posOffset>-2804160</wp:posOffset>
            </wp:positionV>
            <wp:extent cx="5473700" cy="7086600"/>
            <wp:effectExtent l="19050" t="0" r="0" b="0"/>
            <wp:wrapNone/>
            <wp:docPr id="2" name="Picture 2" descr="edgy_smudge_proposa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gy_smudge_proposal3"/>
                    <pic:cNvPicPr>
                      <a:picLocks noChangeAspect="1" noChangeArrowheads="1"/>
                    </pic:cNvPicPr>
                  </pic:nvPicPr>
                  <pic:blipFill>
                    <a:blip r:embed="rId7" cstate="print"/>
                    <a:srcRect/>
                    <a:stretch>
                      <a:fillRect/>
                    </a:stretch>
                  </pic:blipFill>
                  <pic:spPr bwMode="auto">
                    <a:xfrm>
                      <a:off x="0" y="0"/>
                      <a:ext cx="5473700" cy="7086600"/>
                    </a:xfrm>
                    <a:prstGeom prst="rect">
                      <a:avLst/>
                    </a:prstGeom>
                    <a:noFill/>
                    <a:ln w="9525">
                      <a:noFill/>
                      <a:miter lim="800000"/>
                      <a:headEnd/>
                      <a:tailEnd/>
                    </a:ln>
                  </pic:spPr>
                </pic:pic>
              </a:graphicData>
            </a:graphic>
          </wp:anchor>
        </w:drawing>
      </w:r>
    </w:p>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C23BE4">
      <w:r w:rsidRPr="00A54480">
        <w:rPr>
          <w:szCs w:val="20"/>
        </w:rPr>
        <w:pict>
          <v:shape id="_x0000_s1056" type="#_x0000_t202" style="position:absolute;margin-left:-63.5pt;margin-top:.85pt;width:561pt;height:25pt;z-index:251656704" filled="f" stroked="f">
            <v:textbox style="mso-next-textbox:#_x0000_s1056">
              <w:txbxContent>
                <w:p w:rsidR="006728BE" w:rsidRPr="004F0DEB" w:rsidRDefault="00C23BE4" w:rsidP="00E92A47">
                  <w:pPr>
                    <w:pStyle w:val="monthdayyear"/>
                  </w:pPr>
                  <w:r>
                    <w:rPr>
                      <w:noProof/>
                    </w:rPr>
                    <w:drawing>
                      <wp:inline distT="0" distB="0" distL="0" distR="0">
                        <wp:extent cx="6941820" cy="306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941820" cy="306257"/>
                                </a:xfrm>
                                <a:prstGeom prst="rect">
                                  <a:avLst/>
                                </a:prstGeom>
                                <a:noFill/>
                                <a:ln w="9525">
                                  <a:noFill/>
                                  <a:miter lim="800000"/>
                                  <a:headEnd/>
                                  <a:tailEnd/>
                                </a:ln>
                              </pic:spPr>
                            </pic:pic>
                          </a:graphicData>
                        </a:graphic>
                      </wp:inline>
                    </w:drawing>
                  </w:r>
                </w:p>
              </w:txbxContent>
            </v:textbox>
          </v:shape>
        </w:pict>
      </w:r>
    </w:p>
    <w:p w:rsidR="006728BE" w:rsidRDefault="006728BE"/>
    <w:p w:rsidR="006728BE" w:rsidRDefault="006728BE"/>
    <w:p w:rsidR="006728BE" w:rsidRDefault="006728BE"/>
    <w:p w:rsidR="006728BE" w:rsidRDefault="006728BE"/>
    <w:p w:rsidR="006728BE" w:rsidRDefault="006728BE"/>
    <w:p w:rsidR="006728BE" w:rsidRDefault="00C23BE4">
      <w:r w:rsidRPr="00A54480">
        <w:rPr>
          <w:szCs w:val="20"/>
        </w:rPr>
        <w:pict>
          <v:shape id="_x0000_s1035" type="#_x0000_t202" style="position:absolute;margin-left:-40.95pt;margin-top:9.85pt;width:540pt;height:31.75pt;z-index:-251668992;mso-wrap-edited:f" wrapcoords="0 0 21600 0 21600 21600 0 21600 0 0" filled="f" stroked="f">
            <v:textbox style="mso-next-textbox:#_x0000_s1035" inset="0,0,0,0">
              <w:txbxContent>
                <w:p w:rsidR="006728BE" w:rsidRPr="005D2B4E" w:rsidRDefault="00C23BE4" w:rsidP="00C23BE4">
                  <w:pPr>
                    <w:pStyle w:val="COMPANY"/>
                    <w:rPr>
                      <w:color w:val="FF4F00"/>
                      <w:sz w:val="44"/>
                    </w:rPr>
                  </w:pPr>
                  <w:r>
                    <w:t>ITEC 4860</w:t>
                  </w:r>
                </w:p>
              </w:txbxContent>
            </v:textbox>
          </v:shape>
        </w:pict>
      </w:r>
    </w:p>
    <w:p w:rsidR="006728BE" w:rsidRDefault="00C23BE4">
      <w:r w:rsidRPr="00A54480">
        <w:rPr>
          <w:szCs w:val="20"/>
        </w:rPr>
        <w:pict>
          <v:shape id="_x0000_s1118" type="#_x0000_t202" style="position:absolute;margin-left:-40.95pt;margin-top:27.8pt;width:125.7pt;height:52.7pt;z-index:251673088" filled="f" stroked="f">
            <v:textbox style="mso-next-textbox:#_x0000_s1118" inset="0,0,0,0">
              <w:txbxContent>
                <w:p w:rsidR="00C23BE4" w:rsidRDefault="00C23BE4" w:rsidP="00C23BE4">
                  <w:pPr>
                    <w:pStyle w:val="ADDRESSBOX"/>
                  </w:pPr>
                  <w:r>
                    <w:t>Georgia Gwinnett College Students</w:t>
                  </w:r>
                </w:p>
                <w:p w:rsidR="006728BE" w:rsidRDefault="00C23BE4" w:rsidP="00C23BE4">
                  <w:pPr>
                    <w:pStyle w:val="ADDRESSBOX"/>
                  </w:pPr>
                  <w:r>
                    <w:t>Paul Barton</w:t>
                  </w:r>
                </w:p>
                <w:p w:rsidR="00C23BE4" w:rsidRDefault="00C23BE4" w:rsidP="00C23BE4">
                  <w:pPr>
                    <w:pStyle w:val="ADDRESSBOX"/>
                  </w:pPr>
                  <w:r>
                    <w:t>Brian Wetzel</w:t>
                  </w:r>
                </w:p>
                <w:p w:rsidR="00C23BE4" w:rsidRDefault="00C23BE4" w:rsidP="00C23BE4">
                  <w:pPr>
                    <w:pStyle w:val="ADDRESSBOX"/>
                  </w:pPr>
                  <w:r>
                    <w:t>Robert Forscht</w:t>
                  </w:r>
                </w:p>
                <w:p w:rsidR="00C23BE4" w:rsidRPr="005D2B4E" w:rsidRDefault="00C23BE4" w:rsidP="00C23BE4">
                  <w:pPr>
                    <w:pStyle w:val="ADDRESSBOX"/>
                  </w:pPr>
                  <w:r>
                    <w:t>Jordan Smith</w:t>
                  </w:r>
                </w:p>
              </w:txbxContent>
            </v:textbox>
          </v:shape>
        </w:pict>
      </w:r>
    </w:p>
    <w:p w:rsidR="006728BE" w:rsidRDefault="00A54480">
      <w:r w:rsidRPr="00A54480">
        <w:rPr>
          <w:szCs w:val="20"/>
        </w:rPr>
        <w:lastRenderedPageBreak/>
        <w:pict>
          <v:shape id="_x0000_s1040" type="#_x0000_t202" style="position:absolute;margin-left:-27.3pt;margin-top:6.2pt;width:473pt;height:30pt;z-index:251650560" filled="f" stroked="f">
            <v:textbox style="mso-next-textbox:#_x0000_s1040">
              <w:txbxContent>
                <w:p w:rsidR="006728BE" w:rsidRPr="00E81370" w:rsidRDefault="00C23BE4" w:rsidP="006728BE">
                  <w:pPr>
                    <w:pStyle w:val="HEADLINE"/>
                  </w:pPr>
                  <w:r>
                    <w:t>my</w:t>
                  </w:r>
                  <w:r w:rsidR="009E5AA9">
                    <w:t>Pomodoro Time Management Software</w:t>
                  </w:r>
                </w:p>
                <w:p w:rsidR="006728BE" w:rsidRPr="00B41E3F" w:rsidRDefault="006728BE" w:rsidP="006728BE">
                  <w:pPr>
                    <w:pStyle w:val="HEADLINE"/>
                    <w:rPr>
                      <w:sz w:val="36"/>
                    </w:rPr>
                  </w:pPr>
                </w:p>
              </w:txbxContent>
            </v:textbox>
          </v:shape>
        </w:pict>
      </w:r>
      <w:r w:rsidR="008C01E3">
        <w:rPr>
          <w:noProof/>
          <w:szCs w:val="20"/>
        </w:rPr>
        <w:drawing>
          <wp:anchor distT="0" distB="0" distL="114300" distR="114300" simplePos="0" relativeHeight="251666944" behindDoc="1" locked="0" layoutInCell="1" allowOverlap="1">
            <wp:simplePos x="0" y="0"/>
            <wp:positionH relativeFrom="column">
              <wp:posOffset>-1155065</wp:posOffset>
            </wp:positionH>
            <wp:positionV relativeFrom="paragraph">
              <wp:posOffset>-911860</wp:posOffset>
            </wp:positionV>
            <wp:extent cx="7772400" cy="10068560"/>
            <wp:effectExtent l="19050" t="0" r="0" b="0"/>
            <wp:wrapNone/>
            <wp:docPr id="82" name="Picture 82" descr="Edgy_Smudge_FlyerV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Edgy_Smudge_FlyerVert"/>
                    <pic:cNvPicPr>
                      <a:picLocks noChangeAspect="1" noChangeArrowheads="1"/>
                    </pic:cNvPicPr>
                  </pic:nvPicPr>
                  <pic:blipFill>
                    <a:blip r:embed="rId9" cstate="print"/>
                    <a:srcRect/>
                    <a:stretch>
                      <a:fillRect/>
                    </a:stretch>
                  </pic:blipFill>
                  <pic:spPr bwMode="auto">
                    <a:xfrm>
                      <a:off x="0" y="0"/>
                      <a:ext cx="7772400" cy="10068560"/>
                    </a:xfrm>
                    <a:prstGeom prst="rect">
                      <a:avLst/>
                    </a:prstGeom>
                    <a:noFill/>
                    <a:ln w="9525">
                      <a:noFill/>
                      <a:miter lim="800000"/>
                      <a:headEnd/>
                      <a:tailEnd/>
                    </a:ln>
                  </pic:spPr>
                </pic:pic>
              </a:graphicData>
            </a:graphic>
          </wp:anchor>
        </w:drawing>
      </w:r>
    </w:p>
    <w:p w:rsidR="006728BE" w:rsidRDefault="006728BE"/>
    <w:p w:rsidR="006728BE" w:rsidRDefault="00A54480">
      <w:r w:rsidRPr="00A54480">
        <w:rPr>
          <w:szCs w:val="20"/>
        </w:rPr>
        <w:pict>
          <v:shape id="_x0000_s1041" type="#_x0000_t202" style="position:absolute;margin-left:-31.95pt;margin-top:8.6pt;width:234pt;height:612pt;z-index:251651584;mso-wrap-edited:f" wrapcoords="0 0 21600 0 21600 21600 0 21600 0 0" filled="f" stroked="f">
            <v:textbox style="mso-next-textbox:#_x0000_s1050">
              <w:txbxContent>
                <w:p w:rsidR="006728BE" w:rsidRPr="00B41E3F" w:rsidRDefault="009E5AA9" w:rsidP="006728BE">
                  <w:pPr>
                    <w:pStyle w:val="SUBHEAD"/>
                  </w:pPr>
                  <w:r>
                    <w:t>Problem | Opportunity</w:t>
                  </w:r>
                  <w:r w:rsidR="006728BE" w:rsidRPr="00B41E3F">
                    <w:t xml:space="preserve"> </w:t>
                  </w:r>
                </w:p>
                <w:p w:rsidR="007B257A" w:rsidRDefault="007B257A" w:rsidP="00157382">
                  <w:pPr>
                    <w:pStyle w:val="BodyCopy"/>
                  </w:pPr>
                  <w:r>
                    <w:t xml:space="preserve">In the world of Time Management Software, there have been numerous attempts to tackle the issues that revolve around time management via software. The only issue is that they are all attempting to do the same thing, regardless if it is open source, proprietary, or freeware. </w:t>
                  </w:r>
                  <w:r w:rsidR="00136FB1">
                    <w:t xml:space="preserve">Most of these companies overcomplicate their products with too many functions that it actually requires the hiring of another employee or group of employees to handle others time, meaning they choose not to follow a </w:t>
                  </w:r>
                  <w:r w:rsidR="00136FB1" w:rsidRPr="00136FB1">
                    <w:rPr>
                      <w:i/>
                    </w:rPr>
                    <w:t xml:space="preserve">Keep It Simple Stupid (KISS) </w:t>
                  </w:r>
                  <w:r w:rsidR="00136FB1">
                    <w:t xml:space="preserve">design principle. </w:t>
                  </w:r>
                  <w:r>
                    <w:t>Generally speaking, such companies attempt to handle the issues of time management for the purposes of recording time sheets of employees, invoicing, and payro</w:t>
                  </w:r>
                  <w:r w:rsidR="00B94B06">
                    <w:t>ll. However, I have not seen a T</w:t>
                  </w:r>
                  <w:r>
                    <w:t xml:space="preserve">ime </w:t>
                  </w:r>
                  <w:r w:rsidR="00B94B06">
                    <w:t>Management S</w:t>
                  </w:r>
                  <w:r>
                    <w:t>oftware yet that actually gets at the problem of time management.</w:t>
                  </w:r>
                </w:p>
                <w:p w:rsidR="007B257A" w:rsidRDefault="007B257A" w:rsidP="00157382">
                  <w:pPr>
                    <w:pStyle w:val="BodyCopy"/>
                  </w:pPr>
                </w:p>
                <w:p w:rsidR="006728BE" w:rsidRDefault="007B257A" w:rsidP="00157382">
                  <w:pPr>
                    <w:pStyle w:val="BodyCopy"/>
                  </w:pPr>
                  <w:r>
                    <w:t xml:space="preserve"> We all have issues with time and simply recording your time spent does not help with the issues that revolve around managing your time. The term time management does not and should not mean </w:t>
                  </w:r>
                  <w:r w:rsidR="00FF7FDB">
                    <w:t>time tracking. Time tracking deals with the record keeping of time for that purpose alone</w:t>
                  </w:r>
                  <w:r w:rsidR="00FF7FDB" w:rsidRPr="00157382">
                    <w:t xml:space="preserve">. </w:t>
                  </w:r>
                  <w:r w:rsidR="00FF7FDB">
                    <w:t>Time management deals with implementing a method that effectively and efficiently allows one to complete a task or set of tasks on a da</w:t>
                  </w:r>
                  <w:r w:rsidR="00B94B06">
                    <w:t>ily basis</w:t>
                  </w:r>
                  <w:r w:rsidR="00FF7FDB">
                    <w:t>. Furthermore, it assists one to not procrastinate on their duties and responsibilities to themselves and those around them.</w:t>
                  </w:r>
                </w:p>
                <w:p w:rsidR="00FF7FDB" w:rsidRDefault="00FF7FDB" w:rsidP="00157382">
                  <w:pPr>
                    <w:pStyle w:val="BodyCopy"/>
                  </w:pPr>
                </w:p>
                <w:p w:rsidR="00FF7FDB" w:rsidRPr="00157382" w:rsidRDefault="00FF7FDB" w:rsidP="00157382">
                  <w:pPr>
                    <w:pStyle w:val="BodyCopy"/>
                  </w:pPr>
                  <w:r>
                    <w:t>Most software that exists today that claims to be a Time Management Softwar</w:t>
                  </w:r>
                  <w:r w:rsidR="00136FB1">
                    <w:t>e is really only Time Tracking S</w:t>
                  </w:r>
                  <w:r>
                    <w:t xml:space="preserve">oftware and does not help one to identify and focus on </w:t>
                  </w:r>
                  <w:r w:rsidR="00136FB1">
                    <w:t xml:space="preserve">their </w:t>
                  </w:r>
                  <w:r>
                    <w:t>current activities and tasks</w:t>
                  </w:r>
                  <w:r w:rsidR="00136FB1">
                    <w:t>. A true Time Management Software would allow for one to focus on their activities and tasks, which would allow for greater returns, save time, work smarter not harder, and reduce stress.</w:t>
                  </w:r>
                </w:p>
                <w:p w:rsidR="006728BE" w:rsidRPr="00157382" w:rsidRDefault="006728BE" w:rsidP="00157382">
                  <w:pPr>
                    <w:pStyle w:val="BodyCopy"/>
                  </w:pPr>
                </w:p>
                <w:p w:rsidR="006728BE" w:rsidRPr="00157382" w:rsidRDefault="00136FB1" w:rsidP="00157382">
                  <w:pPr>
                    <w:pStyle w:val="BodyCopy"/>
                  </w:pPr>
                  <w:r>
                    <w:t xml:space="preserve">There is an opportunity in this marketplace, Time Management Software, </w:t>
                  </w:r>
                  <w:r w:rsidR="00B94B06">
                    <w:t>for a true Time Management Software that</w:t>
                  </w:r>
                  <w:r>
                    <w:t xml:space="preserve"> follow</w:t>
                  </w:r>
                  <w:r w:rsidR="00B94B06">
                    <w:t>s</w:t>
                  </w:r>
                  <w:r>
                    <w:t xml:space="preserve"> a KISS design principle</w:t>
                  </w:r>
                  <w:r w:rsidR="0074453B">
                    <w:t xml:space="preserve"> based upon a sound time management technique, the </w:t>
                  </w:r>
                  <w:hyperlink r:id="rId10" w:history="1">
                    <w:r w:rsidR="0074453B" w:rsidRPr="0074453B">
                      <w:rPr>
                        <w:rStyle w:val="Hyperlink"/>
                      </w:rPr>
                      <w:t xml:space="preserve">Pomodoro </w:t>
                    </w:r>
                    <w:r w:rsidR="00D91818" w:rsidRPr="0074453B">
                      <w:rPr>
                        <w:rStyle w:val="Hyperlink"/>
                      </w:rPr>
                      <w:t>Technique</w:t>
                    </w:r>
                  </w:hyperlink>
                  <w:r w:rsidR="00B94B06">
                    <w:t>.</w:t>
                  </w:r>
                  <w:r w:rsidR="0074453B">
                    <w:t xml:space="preserve"> </w:t>
                  </w:r>
                </w:p>
                <w:p w:rsidR="006728BE" w:rsidRPr="00157382" w:rsidRDefault="006728BE" w:rsidP="00157382">
                  <w:pPr>
                    <w:pStyle w:val="BodyCopy"/>
                  </w:pPr>
                </w:p>
                <w:p w:rsidR="006728BE" w:rsidRPr="00157382" w:rsidRDefault="00A64858" w:rsidP="006728BE">
                  <w:pPr>
                    <w:pStyle w:val="SUBHEAD"/>
                  </w:pPr>
                  <w:r>
                    <w:t>Project Vision</w:t>
                  </w:r>
                </w:p>
                <w:p w:rsidR="006728BE" w:rsidRPr="00157382" w:rsidRDefault="009724BE" w:rsidP="006728BE">
                  <w:pPr>
                    <w:pStyle w:val="BodyCopy"/>
                  </w:pPr>
                  <w:r>
                    <w:t xml:space="preserve">The vision of this project is to develop Time Management Software based upon the </w:t>
                  </w:r>
                  <w:hyperlink r:id="rId11" w:history="1">
                    <w:r w:rsidRPr="009724BE">
                      <w:rPr>
                        <w:rStyle w:val="Hyperlink"/>
                      </w:rPr>
                      <w:t>Pomodoro Technique</w:t>
                    </w:r>
                  </w:hyperlink>
                  <w:r>
                    <w:t>, which allows an actor or user to manage their time by focusing on tasks and activities in order to increase returns, save time, work smarter not harder, and reduce stress.</w:t>
                  </w:r>
                </w:p>
                <w:p w:rsidR="006728BE" w:rsidRPr="00157382" w:rsidRDefault="009724BE" w:rsidP="006728BE">
                  <w:pPr>
                    <w:pStyle w:val="SUBHEAD"/>
                  </w:pPr>
                  <w:r>
                    <w:t>Business Benefits</w:t>
                  </w:r>
                  <w:r w:rsidR="006728BE" w:rsidRPr="00B41E3F">
                    <w:t xml:space="preserve"> </w:t>
                  </w:r>
                </w:p>
                <w:p w:rsidR="006728BE" w:rsidRPr="00157382" w:rsidRDefault="009724BE" w:rsidP="00157382">
                  <w:pPr>
                    <w:pStyle w:val="BodyCopy"/>
                  </w:pPr>
                  <w:r>
                    <w:t>Although this proposed software maybe simple and differ greatly from those supposed Time Management tools that already exists on the market, it can still have a significant benefit to businesses</w:t>
                  </w:r>
                  <w:r w:rsidR="006728BE" w:rsidRPr="00157382">
                    <w:t>.</w:t>
                  </w:r>
                  <w:r>
                    <w:t xml:space="preserve"> It can improve the work environment and </w:t>
                  </w:r>
                  <w:r w:rsidR="00A3495B">
                    <w:t xml:space="preserve">company culture by reducing work overload and stress. It can reduce </w:t>
                  </w:r>
                  <w:r w:rsidR="00D91818">
                    <w:t>interruptions</w:t>
                  </w:r>
                  <w:r w:rsidR="00A3495B">
                    <w:t xml:space="preserve">, distractions, and delays through providing a work-break-work philosophy. It can reduce time spent on projects. Additional components can be added during another phase that would allow for time tracking features by simply recording the number of pomodoro’s (A pomodoro in this context refers to a short </w:t>
                  </w:r>
                  <w:r w:rsidR="00D91818">
                    <w:t>segment</w:t>
                  </w:r>
                  <w:r w:rsidR="00A3495B">
                    <w:t xml:space="preserve"> of time (25 minutes) that someone dedicates to working on a task before taking a 3-5 minute break). This would reduce the need to record the actual time spent on work. Another additional component that can be added could be the ability to export to another file type for the purposes of reporting and payroll.</w:t>
                  </w:r>
                </w:p>
                <w:p w:rsidR="009019FD" w:rsidRPr="00157382" w:rsidRDefault="009019FD" w:rsidP="009019FD">
                  <w:pPr>
                    <w:pStyle w:val="SUBHEAD"/>
                  </w:pPr>
                  <w:r>
                    <w:t>References</w:t>
                  </w:r>
                </w:p>
                <w:p w:rsidR="009019FD" w:rsidRDefault="00A54480" w:rsidP="009019FD">
                  <w:pPr>
                    <w:pStyle w:val="BodyCopy"/>
                    <w:numPr>
                      <w:ilvl w:val="0"/>
                      <w:numId w:val="1"/>
                    </w:numPr>
                  </w:pPr>
                  <w:hyperlink r:id="rId12" w:history="1">
                    <w:r w:rsidR="009019FD" w:rsidRPr="00990363">
                      <w:rPr>
                        <w:rStyle w:val="Hyperlink"/>
                      </w:rPr>
                      <w:t>Time Tracking and Management Reviews 2010</w:t>
                    </w:r>
                  </w:hyperlink>
                </w:p>
                <w:p w:rsidR="009019FD" w:rsidRDefault="00A54480" w:rsidP="009019FD">
                  <w:pPr>
                    <w:pStyle w:val="BodyCopy"/>
                    <w:numPr>
                      <w:ilvl w:val="0"/>
                      <w:numId w:val="1"/>
                    </w:numPr>
                  </w:pPr>
                  <w:hyperlink r:id="rId13" w:history="1">
                    <w:r w:rsidR="00D91818" w:rsidRPr="00990363">
                      <w:rPr>
                        <w:rStyle w:val="Hyperlink"/>
                      </w:rPr>
                      <w:t>Comparison</w:t>
                    </w:r>
                    <w:r w:rsidR="009019FD" w:rsidRPr="00990363">
                      <w:rPr>
                        <w:rStyle w:val="Hyperlink"/>
                      </w:rPr>
                      <w:t xml:space="preserve"> of Time Tracking Software</w:t>
                    </w:r>
                  </w:hyperlink>
                </w:p>
                <w:p w:rsidR="009019FD" w:rsidRDefault="00A54480" w:rsidP="009019FD">
                  <w:pPr>
                    <w:pStyle w:val="BodyCopy"/>
                    <w:numPr>
                      <w:ilvl w:val="0"/>
                      <w:numId w:val="1"/>
                    </w:numPr>
                  </w:pPr>
                  <w:hyperlink r:id="rId14" w:history="1">
                    <w:r w:rsidR="009019FD" w:rsidRPr="00990363">
                      <w:rPr>
                        <w:rStyle w:val="Hyperlink"/>
                      </w:rPr>
                      <w:t>Pomodoro Technique</w:t>
                    </w:r>
                  </w:hyperlink>
                </w:p>
                <w:p w:rsidR="006728BE" w:rsidRDefault="006728BE" w:rsidP="00157382">
                  <w:pPr>
                    <w:pStyle w:val="BodyCopy"/>
                  </w:pPr>
                  <w:r w:rsidRPr="00157382">
                    <w:t xml:space="preserve">. </w:t>
                  </w:r>
                </w:p>
                <w:p w:rsidR="006728BE" w:rsidRDefault="006728BE" w:rsidP="00157382">
                  <w:pPr>
                    <w:pStyle w:val="BodyCopy"/>
                  </w:pPr>
                </w:p>
                <w:p w:rsidR="006728BE" w:rsidRDefault="006728BE" w:rsidP="00157382">
                  <w:pPr>
                    <w:pStyle w:val="BodyCopy"/>
                  </w:pPr>
                </w:p>
                <w:p w:rsidR="006728BE" w:rsidRDefault="006728BE" w:rsidP="00157382">
                  <w:pPr>
                    <w:pStyle w:val="BodyCopy"/>
                  </w:pPr>
                </w:p>
                <w:p w:rsidR="006728BE" w:rsidRDefault="006728BE" w:rsidP="00157382">
                  <w:pPr>
                    <w:pStyle w:val="BodyCopy"/>
                  </w:pPr>
                </w:p>
                <w:p w:rsidR="006728BE" w:rsidRDefault="006728BE" w:rsidP="00157382">
                  <w:pPr>
                    <w:pStyle w:val="BodyCopy"/>
                  </w:pPr>
                </w:p>
                <w:p w:rsidR="006728BE" w:rsidRDefault="006728BE" w:rsidP="00157382">
                  <w:pPr>
                    <w:pStyle w:val="BodyCopy"/>
                  </w:pPr>
                </w:p>
                <w:p w:rsidR="006728BE" w:rsidRDefault="006728BE" w:rsidP="00157382">
                  <w:pPr>
                    <w:pStyle w:val="BodyCopy"/>
                  </w:pPr>
                </w:p>
              </w:txbxContent>
            </v:textbox>
          </v:shape>
        </w:pict>
      </w:r>
    </w:p>
    <w:p w:rsidR="006728BE" w:rsidRDefault="00A54480">
      <w:r w:rsidRPr="00A54480">
        <w:rPr>
          <w:szCs w:val="20"/>
        </w:rPr>
        <w:pict>
          <v:shape id="_x0000_s1050" type="#_x0000_t202" style="position:absolute;margin-left:229.05pt;margin-top:12.8pt;width:234pt;height:521pt;z-index:251652608;mso-wrap-edited:f" wrapcoords="0 0 21600 0 21600 21600 0 21600 0 0" filled="f" stroked="f">
            <v:textbox style="mso-next-textbox:#_x0000_s1050">
              <w:txbxContent/>
            </v:textbox>
          </v:shape>
        </w:pict>
      </w:r>
    </w:p>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6728BE"/>
    <w:p w:rsidR="006728BE" w:rsidRDefault="00A54480">
      <w:r w:rsidRPr="00A54480">
        <w:rPr>
          <w:szCs w:val="20"/>
        </w:rPr>
        <w:pict>
          <v:shape id="_x0000_s1103" type="#_x0000_t202" style="position:absolute;margin-left:-23.75pt;margin-top:69.25pt;width:486.8pt;height:31.75pt;z-index:-251650560;mso-wrap-edited:f" wrapcoords="0 0 21600 0 21600 21600 0 21600 0 0" filled="f" stroked="f">
            <v:textbox style="mso-next-textbox:#_x0000_s1103" inset="0,0,0,0">
              <w:txbxContent>
                <w:p w:rsidR="006728BE" w:rsidRPr="002A4556" w:rsidRDefault="006728BE" w:rsidP="006728BE">
                  <w:pPr>
                    <w:pStyle w:val="COMPANY"/>
                    <w:jc w:val="center"/>
                    <w:rPr>
                      <w:sz w:val="56"/>
                    </w:rPr>
                  </w:pPr>
                  <w:r w:rsidRPr="002A4556">
                    <w:rPr>
                      <w:sz w:val="56"/>
                    </w:rPr>
                    <w:t>COMPANY</w:t>
                  </w:r>
                </w:p>
                <w:p w:rsidR="006728BE" w:rsidRPr="005D2B4E" w:rsidRDefault="006728BE" w:rsidP="006728BE">
                  <w:pPr>
                    <w:rPr>
                      <w:color w:val="FF4F00"/>
                      <w:sz w:val="44"/>
                    </w:rPr>
                  </w:pPr>
                </w:p>
              </w:txbxContent>
            </v:textbox>
          </v:shape>
        </w:pict>
      </w:r>
    </w:p>
    <w:p w:rsidR="006728BE" w:rsidRDefault="006728BE"/>
    <w:p w:rsidR="006728BE" w:rsidRDefault="006728BE"/>
    <w:p w:rsidR="006728BE" w:rsidRDefault="00A54480">
      <w:r w:rsidRPr="00A54480">
        <w:rPr>
          <w:szCs w:val="20"/>
        </w:rPr>
        <w:pict>
          <v:shape id="_x0000_s1102" type="#_x0000_t202" style="position:absolute;margin-left:238.05pt;margin-top:8.45pt;width:3in;height:66.2pt;z-index:251664896" filled="f" stroked="f" strokeweight=".25pt">
            <v:textbox style="mso-next-textbox:#_x0000_s1102">
              <w:txbxContent>
                <w:p w:rsidR="006728BE" w:rsidRPr="004A14B1" w:rsidRDefault="006728BE" w:rsidP="00157382">
                  <w:pPr>
                    <w:pStyle w:val="LOGOBOX"/>
                  </w:pPr>
                </w:p>
                <w:p w:rsidR="006728BE" w:rsidRPr="00541FFC" w:rsidRDefault="000B4416" w:rsidP="006728BE">
                  <w:pPr>
                    <w:pStyle w:val="LOGOBOX"/>
                    <w:rPr>
                      <w:b/>
                      <w:caps/>
                      <w:color w:val="F04923"/>
                      <w:sz w:val="24"/>
                    </w:rPr>
                  </w:pPr>
                  <w:r w:rsidRPr="000B4416">
                    <w:rPr>
                      <w:b/>
                      <w:color w:val="F04923"/>
                      <w:sz w:val="24"/>
                    </w:rPr>
                    <w:t>my</w:t>
                  </w:r>
                  <w:r>
                    <w:rPr>
                      <w:b/>
                      <w:caps/>
                      <w:color w:val="F04923"/>
                      <w:sz w:val="24"/>
                    </w:rPr>
                    <w:t>Pomodoro</w:t>
                  </w:r>
                </w:p>
              </w:txbxContent>
            </v:textbox>
          </v:shape>
        </w:pict>
      </w:r>
    </w:p>
    <w:p w:rsidR="006728BE" w:rsidRDefault="006728BE"/>
    <w:p w:rsidR="006728BE" w:rsidRDefault="006728BE"/>
    <w:p w:rsidR="006728BE" w:rsidRDefault="00A54480">
      <w:r w:rsidRPr="00A54480">
        <w:rPr>
          <w:szCs w:val="20"/>
        </w:rPr>
        <w:pict>
          <v:shape id="_x0000_s1121" type="#_x0000_t202" style="position:absolute;margin-left:94.05pt;margin-top:359.6pt;width:248pt;height:40pt;z-index:-251641344;mso-wrap-edited:f" wrapcoords="0 0 21600 0 21600 21600 0 21600 0 0" filled="f" stroked="f">
            <v:textbox style="mso-next-textbox:#_x0000_s1121" inset="0,0,0,0">
              <w:txbxContent>
                <w:p w:rsidR="006728BE" w:rsidRPr="00FF0343" w:rsidRDefault="006728BE" w:rsidP="006728BE">
                  <w:pPr>
                    <w:pStyle w:val="COMPANY"/>
                    <w:rPr>
                      <w:sz w:val="32"/>
                    </w:rPr>
                  </w:pPr>
                  <w:r w:rsidRPr="00FF0343">
                    <w:rPr>
                      <w:sz w:val="32"/>
                    </w:rPr>
                    <w:t>COMPANY NAME HERE</w:t>
                  </w:r>
                </w:p>
                <w:p w:rsidR="006728BE" w:rsidRPr="005D2B4E" w:rsidRDefault="006728BE" w:rsidP="006728BE">
                  <w:pPr>
                    <w:rPr>
                      <w:color w:val="FF4F00"/>
                      <w:sz w:val="44"/>
                    </w:rPr>
                  </w:pPr>
                </w:p>
              </w:txbxContent>
            </v:textbox>
          </v:shape>
        </w:pict>
      </w:r>
      <w:r w:rsidRPr="00A54480">
        <w:rPr>
          <w:szCs w:val="20"/>
        </w:rPr>
        <w:pict>
          <v:shape id="_x0000_s1117" type="#_x0000_t202" style="position:absolute;margin-left:94.85pt;margin-top:404.5pt;width:12.55pt;height:36pt;z-index:251672064" filled="f" stroked="f">
            <v:textbox style="mso-next-textbox:#_x0000_s1117" inset="0,0,0,0">
              <w:txbxContent>
                <w:p w:rsidR="006728BE" w:rsidRPr="00FF0343" w:rsidRDefault="006728BE" w:rsidP="006728BE">
                  <w:pPr>
                    <w:pStyle w:val="ADDRESSBOX"/>
                  </w:pPr>
                  <w:r w:rsidRPr="00FF0343">
                    <w:t>ph</w:t>
                  </w:r>
                </w:p>
                <w:p w:rsidR="006728BE" w:rsidRPr="00FF0343" w:rsidRDefault="006728BE" w:rsidP="006728BE">
                  <w:pPr>
                    <w:pStyle w:val="ADDRESSBOX"/>
                    <w:rPr>
                      <w:szCs w:val="34"/>
                    </w:rPr>
                  </w:pPr>
                  <w:r w:rsidRPr="00FF0343">
                    <w:rPr>
                      <w:szCs w:val="34"/>
                    </w:rPr>
                    <w:t>fx</w:t>
                  </w:r>
                </w:p>
                <w:p w:rsidR="006728BE" w:rsidRPr="00FF0343" w:rsidRDefault="006728BE" w:rsidP="006728BE">
                  <w:pPr>
                    <w:pStyle w:val="ADDRESSBOX"/>
                    <w:rPr>
                      <w:szCs w:val="34"/>
                    </w:rPr>
                  </w:pPr>
                  <w:r w:rsidRPr="00FF0343">
                    <w:rPr>
                      <w:szCs w:val="34"/>
                    </w:rPr>
                    <w:t>mo</w:t>
                  </w:r>
                </w:p>
                <w:p w:rsidR="006728BE" w:rsidRPr="00541FFC" w:rsidRDefault="006728BE" w:rsidP="006728BE">
                  <w:pPr>
                    <w:rPr>
                      <w:color w:val="717074"/>
                    </w:rPr>
                  </w:pPr>
                </w:p>
              </w:txbxContent>
            </v:textbox>
          </v:shape>
        </w:pict>
      </w:r>
      <w:r w:rsidRPr="00A54480">
        <w:rPr>
          <w:szCs w:val="20"/>
        </w:rPr>
        <w:pict>
          <v:shape id="_x0000_s1116" type="#_x0000_t202" style="position:absolute;margin-left:112.05pt;margin-top:404.6pt;width:182.6pt;height:52.7pt;z-index:251671040" filled="f" stroked="f">
            <v:textbox style="mso-next-textbox:#_x0000_s1116" inset="0,0,0,0">
              <w:txbxContent>
                <w:p w:rsidR="006728BE" w:rsidRPr="00FF0343" w:rsidRDefault="006728BE" w:rsidP="006728BE">
                  <w:pPr>
                    <w:pStyle w:val="ADDRESSBOX"/>
                  </w:pPr>
                  <w:r w:rsidRPr="00FF0343">
                    <w:t>555.555.5555</w:t>
                  </w:r>
                </w:p>
                <w:p w:rsidR="006728BE" w:rsidRPr="00FF0343" w:rsidRDefault="006728BE" w:rsidP="006728BE">
                  <w:pPr>
                    <w:pStyle w:val="ADDRESSBOX"/>
                  </w:pPr>
                  <w:r w:rsidRPr="00FF0343">
                    <w:t>555.555.5555</w:t>
                  </w:r>
                </w:p>
                <w:p w:rsidR="006728BE" w:rsidRPr="00FF0343" w:rsidRDefault="006728BE" w:rsidP="006728BE">
                  <w:pPr>
                    <w:pStyle w:val="ADDRESSBOX"/>
                  </w:pPr>
                  <w:r w:rsidRPr="00FF0343">
                    <w:t>555.555.5555</w:t>
                  </w:r>
                </w:p>
                <w:p w:rsidR="006728BE" w:rsidRPr="00FF0343" w:rsidRDefault="006728BE" w:rsidP="006728BE">
                  <w:pPr>
                    <w:pStyle w:val="ADDRESSBOX"/>
                    <w:rPr>
                      <w:szCs w:val="34"/>
                    </w:rPr>
                  </w:pPr>
                  <w:r w:rsidRPr="00FF0343">
                    <w:t>email@address.com</w:t>
                  </w:r>
                </w:p>
                <w:p w:rsidR="006728BE" w:rsidRPr="00FF0343" w:rsidRDefault="006728BE" w:rsidP="006728BE">
                  <w:pPr>
                    <w:pStyle w:val="ADDRESSBOX"/>
                    <w:rPr>
                      <w:szCs w:val="34"/>
                    </w:rPr>
                  </w:pPr>
                  <w:r w:rsidRPr="00FF0343">
                    <w:rPr>
                      <w:szCs w:val="34"/>
                    </w:rPr>
                    <w:t>www.webaddress.com</w:t>
                  </w:r>
                </w:p>
                <w:p w:rsidR="006728BE" w:rsidRPr="005D2B4E" w:rsidRDefault="006728BE" w:rsidP="006728BE"/>
              </w:txbxContent>
            </v:textbox>
          </v:shape>
        </w:pict>
      </w:r>
      <w:r w:rsidRPr="00A54480">
        <w:rPr>
          <w:szCs w:val="20"/>
        </w:rPr>
        <w:pict>
          <v:shape id="_x0000_s1100" type="#_x0000_t202" style="position:absolute;margin-left:94.05pt;margin-top:296pt;width:234pt;height:63pt;z-index:-251652608;mso-wrap-edited:f" wrapcoords="0 0 21600 0 21600 21600 0 21600 0 0" filled="f" stroked="f">
            <v:textbox style="mso-next-textbox:#_x0000_s1100" inset="0,0,0,0">
              <w:txbxContent>
                <w:p w:rsidR="006728BE" w:rsidRPr="00B41E3F" w:rsidRDefault="006728BE" w:rsidP="006728BE">
                  <w:pPr>
                    <w:pStyle w:val="COMPANY"/>
                    <w:jc w:val="center"/>
                  </w:pPr>
                  <w:r w:rsidRPr="00B41E3F">
                    <w:t>COMPANY</w:t>
                  </w:r>
                </w:p>
                <w:p w:rsidR="006728BE" w:rsidRPr="005D2B4E" w:rsidRDefault="006728BE" w:rsidP="006728BE">
                  <w:pPr>
                    <w:rPr>
                      <w:color w:val="FF4F00"/>
                      <w:sz w:val="44"/>
                    </w:rPr>
                  </w:pPr>
                </w:p>
              </w:txbxContent>
            </v:textbox>
          </v:shape>
        </w:pict>
      </w:r>
    </w:p>
    <w:sectPr w:rsidR="006728BE" w:rsidSect="006728BE">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HelveticaNeue">
    <w:altName w:val="Helvetica Neue"/>
    <w:panose1 w:val="00000000000000000000"/>
    <w:charset w:val="4D"/>
    <w:family w:val="auto"/>
    <w:notTrueType/>
    <w:pitch w:val="default"/>
    <w:sig w:usb0="03000000" w:usb1="00000000" w:usb2="00000000" w:usb3="00000000" w:csb0="00000001" w:csb1="00000000"/>
  </w:font>
  <w:font w:name="HelveticaNeue-Bold">
    <w:altName w:val="Helvetica Neue"/>
    <w:panose1 w:val="00000000000000000000"/>
    <w:charset w:val="4D"/>
    <w:family w:val="auto"/>
    <w:notTrueType/>
    <w:pitch w:val="default"/>
    <w:sig w:usb0="03000000" w:usb1="00000000" w:usb2="00000000" w:usb3="00000000" w:csb0="00000001" w:csb1="00000000"/>
  </w:font>
  <w:font w:name="Times-Roman">
    <w:altName w:val="Times"/>
    <w:panose1 w:val="00000000000000000000"/>
    <w:charset w:val="4D"/>
    <w:family w:val="auto"/>
    <w:notTrueType/>
    <w:pitch w:val="default"/>
    <w:sig w:usb0="03000000"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BB13EC"/>
    <w:multiLevelType w:val="hybridMultilevel"/>
    <w:tmpl w:val="094C29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isplayHorizontalDrawingGridEvery w:val="0"/>
  <w:displayVerticalDrawingGridEvery w:val="0"/>
  <w:doNotUseMarginsForDrawingGridOrigin/>
  <w:noPunctuationKerning/>
  <w:characterSpacingControl w:val="doNotCompress"/>
  <w:compat/>
  <w:rsids>
    <w:rsidRoot w:val="00E07515"/>
    <w:rsid w:val="00054367"/>
    <w:rsid w:val="000B4416"/>
    <w:rsid w:val="00136FB1"/>
    <w:rsid w:val="001E353F"/>
    <w:rsid w:val="0050540B"/>
    <w:rsid w:val="00574E1F"/>
    <w:rsid w:val="006728BE"/>
    <w:rsid w:val="006A453B"/>
    <w:rsid w:val="00704124"/>
    <w:rsid w:val="00740D57"/>
    <w:rsid w:val="0074453B"/>
    <w:rsid w:val="00757968"/>
    <w:rsid w:val="00791706"/>
    <w:rsid w:val="007B257A"/>
    <w:rsid w:val="008C01E3"/>
    <w:rsid w:val="009019FD"/>
    <w:rsid w:val="009724BE"/>
    <w:rsid w:val="00990363"/>
    <w:rsid w:val="009E5AA9"/>
    <w:rsid w:val="00A3495B"/>
    <w:rsid w:val="00A54480"/>
    <w:rsid w:val="00A64858"/>
    <w:rsid w:val="00B94B06"/>
    <w:rsid w:val="00C23BE4"/>
    <w:rsid w:val="00C4625E"/>
    <w:rsid w:val="00D91818"/>
    <w:rsid w:val="00DE439E"/>
    <w:rsid w:val="00DE5B89"/>
    <w:rsid w:val="00E07515"/>
    <w:rsid w:val="00E92A47"/>
    <w:rsid w:val="00EF0449"/>
    <w:rsid w:val="00EF5B8E"/>
    <w:rsid w:val="00FB05DD"/>
    <w:rsid w:val="00FF7F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enu v:ext="edit" strokecolor="none"/>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8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BOX">
    <w:name w:val="ADDRESS BOX"/>
    <w:basedOn w:val="Normal"/>
    <w:rsid w:val="00E92A47"/>
    <w:pPr>
      <w:widowControl w:val="0"/>
      <w:autoSpaceDE w:val="0"/>
      <w:autoSpaceDN w:val="0"/>
      <w:adjustRightInd w:val="0"/>
      <w:spacing w:line="180" w:lineRule="atLeast"/>
      <w:textAlignment w:val="center"/>
    </w:pPr>
    <w:rPr>
      <w:rFonts w:ascii="Arial" w:hAnsi="Arial"/>
      <w:color w:val="717074"/>
      <w:sz w:val="15"/>
      <w:szCs w:val="14"/>
    </w:rPr>
  </w:style>
  <w:style w:type="paragraph" w:customStyle="1" w:styleId="BodyCopy">
    <w:name w:val="Body_Copy"/>
    <w:basedOn w:val="Normal"/>
    <w:rsid w:val="00E92A47"/>
    <w:pPr>
      <w:widowControl w:val="0"/>
      <w:autoSpaceDE w:val="0"/>
      <w:autoSpaceDN w:val="0"/>
      <w:adjustRightInd w:val="0"/>
      <w:spacing w:line="240" w:lineRule="atLeast"/>
      <w:textAlignment w:val="center"/>
    </w:pPr>
    <w:rPr>
      <w:rFonts w:ascii="Arial" w:hAnsi="Arial"/>
      <w:color w:val="717074"/>
      <w:sz w:val="20"/>
      <w:szCs w:val="16"/>
    </w:rPr>
  </w:style>
  <w:style w:type="character" w:styleId="Hyperlink">
    <w:name w:val="Hyperlink"/>
    <w:basedOn w:val="DefaultParagraphFont"/>
    <w:uiPriority w:val="99"/>
    <w:unhideWhenUsed/>
    <w:rsid w:val="008C01E3"/>
    <w:rPr>
      <w:color w:val="0000FF" w:themeColor="hyperlink"/>
      <w:u w:val="single"/>
    </w:rPr>
  </w:style>
  <w:style w:type="paragraph" w:customStyle="1" w:styleId="CallOuts">
    <w:name w:val="Call_Outs"/>
    <w:basedOn w:val="Normal"/>
    <w:rsid w:val="003E7319"/>
    <w:pPr>
      <w:jc w:val="center"/>
    </w:pPr>
    <w:rPr>
      <w:rFonts w:ascii="Helvetica" w:hAnsi="Helvetica"/>
      <w:b/>
      <w:color w:val="FFFFFF"/>
      <w:sz w:val="26"/>
    </w:rPr>
  </w:style>
  <w:style w:type="paragraph" w:customStyle="1" w:styleId="COMPANY">
    <w:name w:val="COMPANY"/>
    <w:basedOn w:val="Normal"/>
    <w:rsid w:val="00E92A47"/>
    <w:pPr>
      <w:spacing w:line="240" w:lineRule="atLeast"/>
    </w:pPr>
    <w:rPr>
      <w:rFonts w:ascii="Arial" w:hAnsi="Arial"/>
      <w:b/>
      <w:caps/>
      <w:color w:val="F04923"/>
      <w:spacing w:val="20"/>
      <w:sz w:val="50"/>
    </w:rPr>
  </w:style>
  <w:style w:type="paragraph" w:customStyle="1" w:styleId="HEADLINE">
    <w:name w:val="HEADLINE"/>
    <w:basedOn w:val="Normal"/>
    <w:link w:val="HEADLINEChar"/>
    <w:rsid w:val="00E92A47"/>
    <w:rPr>
      <w:rFonts w:ascii="Arial" w:hAnsi="Arial"/>
      <w:b/>
      <w:color w:val="F04923"/>
      <w:sz w:val="40"/>
    </w:rPr>
  </w:style>
  <w:style w:type="paragraph" w:customStyle="1" w:styleId="LOGOBOX">
    <w:name w:val="LOGO BOX"/>
    <w:basedOn w:val="Normal"/>
    <w:rsid w:val="00E92A47"/>
    <w:pPr>
      <w:widowControl w:val="0"/>
      <w:autoSpaceDE w:val="0"/>
      <w:autoSpaceDN w:val="0"/>
      <w:adjustRightInd w:val="0"/>
      <w:spacing w:line="300" w:lineRule="atLeast"/>
      <w:jc w:val="center"/>
      <w:textAlignment w:val="center"/>
    </w:pPr>
    <w:rPr>
      <w:rFonts w:ascii="Arial" w:hAnsi="Arial"/>
      <w:color w:val="717074"/>
      <w:sz w:val="20"/>
      <w:szCs w:val="20"/>
    </w:rPr>
  </w:style>
  <w:style w:type="paragraph" w:customStyle="1" w:styleId="SUBHEAD">
    <w:name w:val="SUBHEAD"/>
    <w:basedOn w:val="Normal"/>
    <w:rsid w:val="00E92A47"/>
    <w:pPr>
      <w:spacing w:before="240" w:after="120" w:line="240" w:lineRule="atLeast"/>
    </w:pPr>
    <w:rPr>
      <w:rFonts w:ascii="Arial" w:hAnsi="Arial"/>
      <w:b/>
      <w:sz w:val="30"/>
    </w:rPr>
  </w:style>
  <w:style w:type="paragraph" w:customStyle="1" w:styleId="PULLQUOTE">
    <w:name w:val="PULL QUOTE"/>
    <w:basedOn w:val="SUBHEAD"/>
    <w:rsid w:val="003E7319"/>
    <w:pPr>
      <w:spacing w:line="340" w:lineRule="atLeast"/>
      <w:jc w:val="center"/>
    </w:pPr>
    <w:rPr>
      <w:sz w:val="26"/>
    </w:rPr>
  </w:style>
  <w:style w:type="paragraph" w:customStyle="1" w:styleId="TAGLINESUBHEAD">
    <w:name w:val="TAGLINE / SUBHEAD"/>
    <w:basedOn w:val="Normal"/>
    <w:rsid w:val="003E7319"/>
    <w:pPr>
      <w:jc w:val="center"/>
    </w:pPr>
    <w:rPr>
      <w:rFonts w:ascii="Helvetica" w:hAnsi="Helvetica"/>
      <w:b/>
      <w:color w:val="808080"/>
    </w:rPr>
  </w:style>
  <w:style w:type="paragraph" w:customStyle="1" w:styleId="newslettercopy">
    <w:name w:val="newsletter copy"/>
    <w:basedOn w:val="Normal"/>
    <w:rsid w:val="003E7319"/>
    <w:pPr>
      <w:widowControl w:val="0"/>
      <w:suppressAutoHyphens/>
      <w:autoSpaceDE w:val="0"/>
      <w:autoSpaceDN w:val="0"/>
      <w:adjustRightInd w:val="0"/>
      <w:spacing w:line="360" w:lineRule="atLeast"/>
      <w:ind w:left="202" w:hanging="202"/>
      <w:textAlignment w:val="center"/>
    </w:pPr>
    <w:rPr>
      <w:rFonts w:ascii="HelveticaNeue" w:hAnsi="HelveticaNeue"/>
      <w:color w:val="7C7D80"/>
      <w:sz w:val="20"/>
      <w:szCs w:val="20"/>
    </w:rPr>
  </w:style>
  <w:style w:type="paragraph" w:customStyle="1" w:styleId="NewsletterMonthDateVol">
    <w:name w:val="Newsletter_Month/Date/Vol"/>
    <w:basedOn w:val="Normal"/>
    <w:rsid w:val="003E7319"/>
    <w:pPr>
      <w:widowControl w:val="0"/>
      <w:autoSpaceDE w:val="0"/>
      <w:autoSpaceDN w:val="0"/>
      <w:adjustRightInd w:val="0"/>
      <w:spacing w:line="288" w:lineRule="auto"/>
      <w:textAlignment w:val="center"/>
    </w:pPr>
    <w:rPr>
      <w:rFonts w:ascii="Helvetica" w:hAnsi="Helvetica"/>
      <w:b/>
      <w:caps/>
      <w:color w:val="808080"/>
      <w:sz w:val="20"/>
      <w:szCs w:val="20"/>
    </w:rPr>
  </w:style>
  <w:style w:type="paragraph" w:customStyle="1" w:styleId="PhotoCaption">
    <w:name w:val="Photo_Caption"/>
    <w:basedOn w:val="Normal"/>
    <w:rsid w:val="003E7319"/>
    <w:pPr>
      <w:widowControl w:val="0"/>
      <w:suppressAutoHyphens/>
      <w:autoSpaceDE w:val="0"/>
      <w:autoSpaceDN w:val="0"/>
      <w:adjustRightInd w:val="0"/>
      <w:spacing w:line="288" w:lineRule="auto"/>
      <w:textAlignment w:val="center"/>
    </w:pPr>
    <w:rPr>
      <w:rFonts w:ascii="Helvetica" w:hAnsi="Helvetica"/>
      <w:color w:val="7C7D80"/>
      <w:sz w:val="16"/>
      <w:szCs w:val="16"/>
    </w:rPr>
  </w:style>
  <w:style w:type="paragraph" w:customStyle="1" w:styleId="PullQuote0">
    <w:name w:val="Pull Quote"/>
    <w:basedOn w:val="Normal"/>
    <w:rsid w:val="003E7319"/>
    <w:pPr>
      <w:widowControl w:val="0"/>
      <w:autoSpaceDE w:val="0"/>
      <w:autoSpaceDN w:val="0"/>
      <w:adjustRightInd w:val="0"/>
      <w:spacing w:line="200" w:lineRule="atLeast"/>
      <w:jc w:val="center"/>
      <w:textAlignment w:val="center"/>
    </w:pPr>
    <w:rPr>
      <w:rFonts w:ascii="HelveticaNeue-Bold" w:hAnsi="HelveticaNeue-Bold"/>
      <w:b/>
      <w:caps/>
      <w:color w:val="F04923"/>
      <w:spacing w:val="-9"/>
      <w:sz w:val="32"/>
      <w:szCs w:val="36"/>
    </w:rPr>
  </w:style>
  <w:style w:type="paragraph" w:customStyle="1" w:styleId="BasicParagraph">
    <w:name w:val="[Basic Paragraph]"/>
    <w:basedOn w:val="Normal"/>
    <w:rsid w:val="004F0DEB"/>
    <w:pPr>
      <w:widowControl w:val="0"/>
      <w:autoSpaceDE w:val="0"/>
      <w:autoSpaceDN w:val="0"/>
      <w:adjustRightInd w:val="0"/>
      <w:spacing w:line="288" w:lineRule="auto"/>
      <w:textAlignment w:val="center"/>
    </w:pPr>
    <w:rPr>
      <w:rFonts w:ascii="Times-Roman" w:hAnsi="Times-Roman"/>
      <w:color w:val="000000"/>
    </w:rPr>
  </w:style>
  <w:style w:type="paragraph" w:customStyle="1" w:styleId="PhotoBox">
    <w:name w:val="Photo Box"/>
    <w:basedOn w:val="Normal"/>
    <w:rsid w:val="006A453B"/>
    <w:pPr>
      <w:spacing w:line="300" w:lineRule="atLeast"/>
      <w:jc w:val="center"/>
    </w:pPr>
    <w:rPr>
      <w:rFonts w:ascii="Arial" w:hAnsi="Arial"/>
      <w:sz w:val="20"/>
    </w:rPr>
  </w:style>
  <w:style w:type="paragraph" w:customStyle="1" w:styleId="ProposalTitleHere">
    <w:name w:val="Proposal Title Here"/>
    <w:basedOn w:val="Normal"/>
    <w:link w:val="ProposalTitleHereChar"/>
    <w:qFormat/>
    <w:rsid w:val="00E92A47"/>
    <w:pPr>
      <w:jc w:val="center"/>
    </w:pPr>
    <w:rPr>
      <w:rFonts w:ascii="Arial" w:hAnsi="Arial"/>
      <w:b/>
      <w:color w:val="FF3E00"/>
      <w:sz w:val="50"/>
    </w:rPr>
  </w:style>
  <w:style w:type="paragraph" w:customStyle="1" w:styleId="AProposalTo">
    <w:name w:val="A Proposal To"/>
    <w:basedOn w:val="HEADLINE"/>
    <w:link w:val="AProposalToChar"/>
    <w:qFormat/>
    <w:rsid w:val="00E92A47"/>
    <w:pPr>
      <w:spacing w:before="240" w:line="240" w:lineRule="atLeast"/>
      <w:jc w:val="center"/>
    </w:pPr>
    <w:rPr>
      <w:color w:val="FFFFFF"/>
      <w:sz w:val="36"/>
    </w:rPr>
  </w:style>
  <w:style w:type="character" w:customStyle="1" w:styleId="ProposalTitleHereChar">
    <w:name w:val="Proposal Title Here Char"/>
    <w:basedOn w:val="DefaultParagraphFont"/>
    <w:link w:val="ProposalTitleHere"/>
    <w:rsid w:val="00E92A47"/>
    <w:rPr>
      <w:rFonts w:ascii="Arial" w:hAnsi="Arial"/>
      <w:b/>
      <w:color w:val="FF3E00"/>
      <w:sz w:val="50"/>
      <w:szCs w:val="24"/>
    </w:rPr>
  </w:style>
  <w:style w:type="paragraph" w:customStyle="1" w:styleId="EnterClient">
    <w:name w:val="Enter Client"/>
    <w:basedOn w:val="Normal"/>
    <w:link w:val="EnterClientChar"/>
    <w:qFormat/>
    <w:rsid w:val="00E92A47"/>
    <w:pPr>
      <w:jc w:val="center"/>
    </w:pPr>
    <w:rPr>
      <w:rFonts w:ascii="Arial" w:hAnsi="Arial"/>
      <w:b/>
      <w:color w:val="FFFFFF"/>
      <w:sz w:val="30"/>
    </w:rPr>
  </w:style>
  <w:style w:type="character" w:customStyle="1" w:styleId="HEADLINEChar">
    <w:name w:val="HEADLINE Char"/>
    <w:basedOn w:val="DefaultParagraphFont"/>
    <w:link w:val="HEADLINE"/>
    <w:rsid w:val="00E92A47"/>
    <w:rPr>
      <w:rFonts w:ascii="Arial" w:hAnsi="Arial"/>
      <w:b/>
      <w:color w:val="F04923"/>
      <w:sz w:val="40"/>
      <w:szCs w:val="24"/>
    </w:rPr>
  </w:style>
  <w:style w:type="character" w:customStyle="1" w:styleId="AProposalToChar">
    <w:name w:val="A Proposal To Char"/>
    <w:basedOn w:val="HEADLINEChar"/>
    <w:link w:val="AProposalTo"/>
    <w:rsid w:val="00E92A47"/>
  </w:style>
  <w:style w:type="paragraph" w:customStyle="1" w:styleId="monthdayyear">
    <w:name w:val="month day year"/>
    <w:basedOn w:val="HEADLINE"/>
    <w:link w:val="monthdayyearChar"/>
    <w:qFormat/>
    <w:rsid w:val="00E92A47"/>
    <w:pPr>
      <w:jc w:val="center"/>
    </w:pPr>
    <w:rPr>
      <w:sz w:val="20"/>
    </w:rPr>
  </w:style>
  <w:style w:type="character" w:customStyle="1" w:styleId="EnterClientChar">
    <w:name w:val="Enter Client Char"/>
    <w:basedOn w:val="DefaultParagraphFont"/>
    <w:link w:val="EnterClient"/>
    <w:rsid w:val="00E92A47"/>
    <w:rPr>
      <w:rFonts w:ascii="Arial" w:hAnsi="Arial"/>
      <w:b/>
      <w:color w:val="FFFFFF"/>
      <w:sz w:val="30"/>
      <w:szCs w:val="24"/>
    </w:rPr>
  </w:style>
  <w:style w:type="paragraph" w:customStyle="1" w:styleId="InsertHeadlineHere">
    <w:name w:val="Insert Headline Here"/>
    <w:basedOn w:val="Normal"/>
    <w:link w:val="InsertHeadlineHereChar"/>
    <w:qFormat/>
    <w:rsid w:val="00054367"/>
    <w:pPr>
      <w:jc w:val="center"/>
    </w:pPr>
    <w:rPr>
      <w:rFonts w:ascii="Arial" w:hAnsi="Arial"/>
      <w:b/>
      <w:color w:val="FF3E00"/>
      <w:sz w:val="48"/>
    </w:rPr>
  </w:style>
  <w:style w:type="character" w:customStyle="1" w:styleId="monthdayyearChar">
    <w:name w:val="month day year Char"/>
    <w:basedOn w:val="HEADLINEChar"/>
    <w:link w:val="monthdayyear"/>
    <w:rsid w:val="00E92A47"/>
    <w:rPr>
      <w:rFonts w:ascii="Arial" w:hAnsi="Arial"/>
    </w:rPr>
  </w:style>
  <w:style w:type="character" w:customStyle="1" w:styleId="InsertHeadlineHereChar">
    <w:name w:val="Insert Headline Here Char"/>
    <w:basedOn w:val="DefaultParagraphFont"/>
    <w:link w:val="InsertHeadlineHere"/>
    <w:rsid w:val="00054367"/>
    <w:rPr>
      <w:rFonts w:ascii="Arial" w:hAnsi="Arial"/>
      <w:b/>
      <w:color w:val="FF3E00"/>
      <w:sz w:val="48"/>
      <w:szCs w:val="24"/>
    </w:rPr>
  </w:style>
  <w:style w:type="paragraph" w:styleId="BalloonText">
    <w:name w:val="Balloon Text"/>
    <w:basedOn w:val="Normal"/>
    <w:link w:val="BalloonTextChar"/>
    <w:uiPriority w:val="99"/>
    <w:semiHidden/>
    <w:unhideWhenUsed/>
    <w:rsid w:val="00C23BE4"/>
    <w:rPr>
      <w:rFonts w:ascii="Tahoma" w:hAnsi="Tahoma" w:cs="Tahoma"/>
      <w:sz w:val="16"/>
      <w:szCs w:val="16"/>
    </w:rPr>
  </w:style>
  <w:style w:type="character" w:customStyle="1" w:styleId="BalloonTextChar">
    <w:name w:val="Balloon Text Char"/>
    <w:basedOn w:val="DefaultParagraphFont"/>
    <w:link w:val="BalloonText"/>
    <w:uiPriority w:val="99"/>
    <w:semiHidden/>
    <w:rsid w:val="00C23B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en.wikipedia.org/wiki/Comparison_of_time_tracking_software"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file:///C:\Documents%20and%20Settings\Paul\Desktop\SD_Project\time-tracking-management-software-review.toptenreviews.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pomodorotechnique.com/resources/cirillo/ThePomodoroTechnique_v1-3.pdf"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pomodorotechnique.com/downloads/pomodoro_cheat_sheet.pdf"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www.pomodorotechniqu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ul\Desktop\SD_Project\Project%20Propos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 Proposal</Template>
  <TotalTime>5</TotalTime>
  <Pages>2</Pages>
  <Words>16</Words>
  <Characters>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Barton</dc:creator>
  <cp:keywords/>
  <dc:description/>
  <cp:lastModifiedBy>Paul Barton</cp:lastModifiedBy>
  <cp:revision>2</cp:revision>
  <dcterms:created xsi:type="dcterms:W3CDTF">2010-01-27T15:22:00Z</dcterms:created>
  <dcterms:modified xsi:type="dcterms:W3CDTF">2010-01-27T15:22:00Z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TC103794781033</vt:lpwstr>
  </property>
</Properties>
</file>